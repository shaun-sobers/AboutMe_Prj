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FB71A8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0D19677" w14:textId="516450CB" w:rsidR="00692703" w:rsidRPr="00CF1A49" w:rsidRDefault="00DA0C84" w:rsidP="00913946">
            <w:pPr>
              <w:pStyle w:val="Title"/>
            </w:pPr>
            <w:r>
              <w:t>Shaun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Sobers</w:t>
            </w:r>
          </w:p>
          <w:p w14:paraId="1386364A" w14:textId="38B6D9DB" w:rsidR="00692703" w:rsidRPr="00CF1A49" w:rsidRDefault="00DA0C84" w:rsidP="00913946">
            <w:pPr>
              <w:pStyle w:val="ContactInfo"/>
              <w:contextualSpacing w:val="0"/>
            </w:pPr>
            <w:r>
              <w:t xml:space="preserve">101 </w:t>
            </w:r>
            <w:proofErr w:type="spellStart"/>
            <w:proofErr w:type="gramStart"/>
            <w:r>
              <w:t>Bellefeuille</w:t>
            </w:r>
            <w:r w:rsidR="00680BE4">
              <w:t>,Chateaguay</w:t>
            </w:r>
            <w:proofErr w:type="spellEnd"/>
            <w:proofErr w:type="gramEnd"/>
            <w:r w:rsidR="00680BE4">
              <w:t>, Quebec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07BE3477E4E47CBBE4DFBE4316D06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514-978-2580</w:t>
            </w:r>
          </w:p>
          <w:p w14:paraId="1EDD6D4E" w14:textId="50DFDD63" w:rsidR="00692703" w:rsidRPr="00CF1A49" w:rsidRDefault="00F87831" w:rsidP="00913946">
            <w:pPr>
              <w:pStyle w:val="ContactInfoEmphasis"/>
              <w:contextualSpacing w:val="0"/>
            </w:pPr>
            <w:r>
              <w:t xml:space="preserve">Email: </w:t>
            </w:r>
            <w:r w:rsidR="00DA0C84">
              <w:t>shaun_sobers@hotmail.com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D47BAB1C3944A7B93A01E0B2B4B580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</w:p>
        </w:tc>
      </w:tr>
      <w:tr w:rsidR="009571D8" w:rsidRPr="00CF1A49" w14:paraId="1788D2C8" w14:textId="77777777" w:rsidTr="00692703">
        <w:tc>
          <w:tcPr>
            <w:tcW w:w="9360" w:type="dxa"/>
            <w:tcMar>
              <w:top w:w="432" w:type="dxa"/>
            </w:tcMar>
          </w:tcPr>
          <w:p w14:paraId="7DC3C4FE" w14:textId="77777777" w:rsidR="00D9580E" w:rsidRDefault="00D9580E" w:rsidP="00D9580E">
            <w:pPr>
              <w:textAlignment w:val="top"/>
              <w:rPr>
                <w:rFonts w:eastAsia="Times New Roman"/>
                <w:color w:val="000000"/>
                <w:lang w:val="fr-FR"/>
              </w:rPr>
            </w:pPr>
            <w:proofErr w:type="gramStart"/>
            <w:r w:rsidRPr="00D9580E">
              <w:rPr>
                <w:rStyle w:val="Heading1Char"/>
              </w:rPr>
              <w:t>Objectif :</w:t>
            </w:r>
            <w:proofErr w:type="gramEnd"/>
            <w:r w:rsidRPr="00857A67">
              <w:rPr>
                <w:rFonts w:eastAsia="Times New Roman"/>
                <w:color w:val="000000"/>
                <w:lang w:val="fr-FR"/>
              </w:rPr>
              <w:t xml:space="preserve"> </w:t>
            </w:r>
          </w:p>
          <w:p w14:paraId="46AA0344" w14:textId="2137E71F" w:rsidR="00D9580E" w:rsidRPr="00D9580E" w:rsidRDefault="00D9580E" w:rsidP="00D9580E">
            <w:pPr>
              <w:textAlignment w:val="top"/>
              <w:rPr>
                <w:rStyle w:val="SubtleReference"/>
              </w:rPr>
            </w:pPr>
            <w:r>
              <w:rPr>
                <w:rFonts w:eastAsia="Times New Roman"/>
                <w:color w:val="000000"/>
                <w:lang w:val="fr-FR"/>
              </w:rPr>
              <w:t xml:space="preserve">              </w:t>
            </w:r>
            <w:proofErr w:type="spellStart"/>
            <w:r w:rsidRPr="00D9580E">
              <w:rPr>
                <w:rStyle w:val="SubtleReference"/>
              </w:rPr>
              <w:t>Acquérir</w:t>
            </w:r>
            <w:proofErr w:type="spellEnd"/>
            <w:r w:rsidRPr="00D9580E">
              <w:rPr>
                <w:rStyle w:val="SubtleReference"/>
              </w:rPr>
              <w:t xml:space="preserve"> de </w:t>
            </w:r>
            <w:proofErr w:type="spellStart"/>
            <w:r w:rsidRPr="00D9580E">
              <w:rPr>
                <w:rStyle w:val="SubtleReference"/>
              </w:rPr>
              <w:t>l'expérience</w:t>
            </w:r>
            <w:proofErr w:type="spellEnd"/>
            <w:r w:rsidRPr="00D9580E">
              <w:rPr>
                <w:rStyle w:val="SubtleReference"/>
              </w:rPr>
              <w:t xml:space="preserve"> dans le </w:t>
            </w:r>
            <w:proofErr w:type="spellStart"/>
            <w:r w:rsidRPr="00D9580E">
              <w:rPr>
                <w:rStyle w:val="SubtleReference"/>
              </w:rPr>
              <w:t>marché</w:t>
            </w:r>
            <w:proofErr w:type="spellEnd"/>
            <w:r w:rsidRPr="00D9580E">
              <w:rPr>
                <w:rStyle w:val="SubtleReference"/>
              </w:rPr>
              <w:t xml:space="preserve"> du travail a temps </w:t>
            </w:r>
            <w:proofErr w:type="spellStart"/>
            <w:r w:rsidRPr="00D9580E">
              <w:rPr>
                <w:rStyle w:val="SubtleReference"/>
              </w:rPr>
              <w:t>partiel</w:t>
            </w:r>
            <w:proofErr w:type="spellEnd"/>
            <w:r w:rsidRPr="00D9580E">
              <w:rPr>
                <w:rStyle w:val="SubtleReference"/>
              </w:rPr>
              <w:t xml:space="preserve"> </w:t>
            </w:r>
          </w:p>
          <w:p w14:paraId="1E82B5E5" w14:textId="034C346E" w:rsidR="001755A8" w:rsidRPr="00CF1A49" w:rsidRDefault="001755A8" w:rsidP="00913946">
            <w:pPr>
              <w:contextualSpacing w:val="0"/>
            </w:pPr>
          </w:p>
        </w:tc>
      </w:tr>
    </w:tbl>
    <w:p w14:paraId="770B0C28" w14:textId="77777777" w:rsidR="004E01EB" w:rsidRPr="00CF1A49" w:rsidRDefault="00AA525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3000947682C4BE6AB74D42C44B18AE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B4924CF" w14:textId="77777777" w:rsidTr="00D66A52">
        <w:tc>
          <w:tcPr>
            <w:tcW w:w="9355" w:type="dxa"/>
          </w:tcPr>
          <w:p w14:paraId="7DDE6200" w14:textId="2734F4DC" w:rsidR="001D0BF1" w:rsidRPr="00CF1A49" w:rsidRDefault="00DA0C84" w:rsidP="001D0BF1">
            <w:pPr>
              <w:pStyle w:val="Heading3"/>
              <w:contextualSpacing w:val="0"/>
              <w:outlineLvl w:val="2"/>
            </w:pPr>
            <w:r>
              <w:t>2012</w:t>
            </w:r>
            <w:r w:rsidR="001D0BF1" w:rsidRPr="00CF1A49">
              <w:t xml:space="preserve"> – </w:t>
            </w:r>
            <w:r>
              <w:t>2013</w:t>
            </w:r>
          </w:p>
          <w:p w14:paraId="5762836C" w14:textId="461FC146" w:rsidR="001D0BF1" w:rsidRPr="00CF1A49" w:rsidRDefault="00DA0C84" w:rsidP="001D0BF1">
            <w:pPr>
              <w:pStyle w:val="Heading2"/>
              <w:contextualSpacing w:val="0"/>
              <w:outlineLvl w:val="1"/>
            </w:pPr>
            <w:r>
              <w:t>Associ</w:t>
            </w:r>
            <w:r w:rsidRPr="00DA0C84">
              <w:t>é</w:t>
            </w:r>
            <w:r>
              <w:t xml:space="preserve"> Aux Ventes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Walmart</w:t>
            </w:r>
          </w:p>
          <w:p w14:paraId="7958B5F3" w14:textId="7C66DBC9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051D0BAF" w14:textId="77777777" w:rsidTr="00F61DF9">
        <w:tc>
          <w:tcPr>
            <w:tcW w:w="9355" w:type="dxa"/>
            <w:tcMar>
              <w:top w:w="216" w:type="dxa"/>
            </w:tcMar>
          </w:tcPr>
          <w:p w14:paraId="20160B04" w14:textId="4377C651" w:rsidR="00F61DF9" w:rsidRPr="00CF1A49" w:rsidRDefault="00DA0C84" w:rsidP="00F61DF9">
            <w:pPr>
              <w:pStyle w:val="Heading3"/>
              <w:contextualSpacing w:val="0"/>
              <w:outlineLvl w:val="2"/>
            </w:pPr>
            <w:r>
              <w:t>2013</w:t>
            </w:r>
            <w:r w:rsidR="00F61DF9" w:rsidRPr="00CF1A49">
              <w:t xml:space="preserve"> – </w:t>
            </w:r>
            <w:r>
              <w:t>2015</w:t>
            </w:r>
          </w:p>
          <w:p w14:paraId="08E5A48B" w14:textId="70CACD40" w:rsidR="00DA0C84" w:rsidRPr="00CF1A49" w:rsidRDefault="00DA0C84" w:rsidP="00DA0C84">
            <w:pPr>
              <w:pStyle w:val="Heading2"/>
              <w:contextualSpacing w:val="0"/>
              <w:outlineLvl w:val="1"/>
            </w:pPr>
            <w:r>
              <w:t>Associ</w:t>
            </w:r>
            <w:r w:rsidRPr="00DA0C84">
              <w:t>é</w:t>
            </w:r>
            <w:r>
              <w:t xml:space="preserve"> Aux Ventes</w:t>
            </w:r>
            <w:r w:rsidRPr="00CF1A49">
              <w:t xml:space="preserve">, </w:t>
            </w:r>
            <w:r>
              <w:rPr>
                <w:rStyle w:val="SubtleReference"/>
              </w:rPr>
              <w:t>Target</w:t>
            </w:r>
          </w:p>
          <w:p w14:paraId="7AA6A62E" w14:textId="77777777" w:rsidR="00F61DF9" w:rsidRDefault="00F61DF9" w:rsidP="00F61DF9"/>
          <w:p w14:paraId="66421E62" w14:textId="516C3ED1" w:rsidR="00F05978" w:rsidRPr="00CF1A49" w:rsidRDefault="00F05978" w:rsidP="00F05978">
            <w:pPr>
              <w:pStyle w:val="Heading3"/>
              <w:contextualSpacing w:val="0"/>
              <w:outlineLvl w:val="2"/>
            </w:pPr>
            <w:r>
              <w:t>2016</w:t>
            </w:r>
            <w:r w:rsidRPr="00CF1A49">
              <w:t xml:space="preserve"> – </w:t>
            </w:r>
            <w:r>
              <w:t>Present</w:t>
            </w:r>
          </w:p>
          <w:p w14:paraId="11947031" w14:textId="28671F11" w:rsidR="00F05978" w:rsidRPr="00CF1A49" w:rsidRDefault="00F05978" w:rsidP="00F05978">
            <w:pPr>
              <w:pStyle w:val="Heading2"/>
              <w:contextualSpacing w:val="0"/>
              <w:outlineLvl w:val="1"/>
            </w:pPr>
            <w:r>
              <w:t>Agent de rampe</w:t>
            </w:r>
            <w:r w:rsidRPr="00CF1A49">
              <w:t xml:space="preserve">, </w:t>
            </w:r>
            <w:r>
              <w:rPr>
                <w:rStyle w:val="SubtleReference"/>
              </w:rPr>
              <w:t>Envoy Air, American Airlines</w:t>
            </w:r>
          </w:p>
          <w:p w14:paraId="19F91EBE" w14:textId="3AE83E31" w:rsidR="00F05978" w:rsidRDefault="00F05978" w:rsidP="00F61DF9"/>
        </w:tc>
      </w:tr>
    </w:tbl>
    <w:sdt>
      <w:sdtPr>
        <w:alias w:val="Education:"/>
        <w:tag w:val="Education:"/>
        <w:id w:val="-1908763273"/>
        <w:placeholder>
          <w:docPart w:val="FD105C818D594A4F9EB7FA025D968954"/>
        </w:placeholder>
        <w:temporary/>
        <w:showingPlcHdr/>
        <w15:appearance w15:val="hidden"/>
      </w:sdtPr>
      <w:sdtEndPr/>
      <w:sdtContent>
        <w:p w14:paraId="4655F5F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9852CE4" w14:textId="77777777" w:rsidTr="00D66A52">
        <w:tc>
          <w:tcPr>
            <w:tcW w:w="9355" w:type="dxa"/>
          </w:tcPr>
          <w:p w14:paraId="6AC8EF52" w14:textId="11F89345" w:rsidR="001D0BF1" w:rsidRPr="00CF1A49" w:rsidRDefault="00DA0C84" w:rsidP="001D0BF1">
            <w:pPr>
              <w:pStyle w:val="Heading3"/>
              <w:contextualSpacing w:val="0"/>
              <w:outlineLvl w:val="2"/>
            </w:pPr>
            <w:r>
              <w:t>September 2014- June 2016</w:t>
            </w:r>
          </w:p>
          <w:p w14:paraId="399215A6" w14:textId="16E58120" w:rsidR="001D0BF1" w:rsidRPr="00CF1A49" w:rsidRDefault="00DA0C84" w:rsidP="001D0BF1">
            <w:pPr>
              <w:pStyle w:val="Heading2"/>
              <w:contextualSpacing w:val="0"/>
              <w:outlineLvl w:val="1"/>
            </w:pPr>
            <w:r>
              <w:t>Social Science Studies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John Abbott College</w:t>
            </w:r>
          </w:p>
          <w:p w14:paraId="34555AB2" w14:textId="524575D1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2510F0D2" w14:textId="77777777" w:rsidTr="00F61DF9">
        <w:tc>
          <w:tcPr>
            <w:tcW w:w="9355" w:type="dxa"/>
            <w:tcMar>
              <w:top w:w="216" w:type="dxa"/>
            </w:tcMar>
          </w:tcPr>
          <w:p w14:paraId="1517F295" w14:textId="7EDB7BA2" w:rsidR="00F61DF9" w:rsidRPr="00CF1A49" w:rsidRDefault="00DA0C84" w:rsidP="00F61DF9">
            <w:pPr>
              <w:pStyle w:val="Heading3"/>
              <w:contextualSpacing w:val="0"/>
              <w:outlineLvl w:val="2"/>
            </w:pPr>
            <w:r>
              <w:t>September 2019- Present</w:t>
            </w:r>
          </w:p>
          <w:p w14:paraId="52C20A1B" w14:textId="5622A2CF" w:rsidR="00F61DF9" w:rsidRPr="00CF1A49" w:rsidRDefault="00DA0C84" w:rsidP="00F61DF9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Lasalle College</w:t>
            </w:r>
          </w:p>
          <w:p w14:paraId="790A8EB0" w14:textId="03B522B6" w:rsidR="00F61DF9" w:rsidRDefault="00F61DF9" w:rsidP="00F61DF9"/>
        </w:tc>
      </w:tr>
    </w:tbl>
    <w:p w14:paraId="15F37DEF" w14:textId="11FB6DDD" w:rsidR="00486277" w:rsidRPr="00CF1A49" w:rsidRDefault="00D9580E" w:rsidP="00486277">
      <w:pPr>
        <w:pStyle w:val="Heading1"/>
      </w:pPr>
      <w:r>
        <w:t>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4F084F8" w14:textId="77777777" w:rsidTr="00D9580E">
        <w:tc>
          <w:tcPr>
            <w:tcW w:w="4680" w:type="dxa"/>
          </w:tcPr>
          <w:p w14:paraId="393304E7" w14:textId="5C956553" w:rsidR="001E3120" w:rsidRPr="006E1507" w:rsidRDefault="00D9580E" w:rsidP="006E1507">
            <w:pPr>
              <w:pStyle w:val="ListBullet"/>
              <w:contextualSpacing w:val="0"/>
            </w:pPr>
            <w:r>
              <w:rPr>
                <w:rFonts w:eastAsia="Times New Roman"/>
                <w:color w:val="000000"/>
                <w:lang w:val="fr-FR"/>
              </w:rPr>
              <w:t>Musique</w:t>
            </w:r>
          </w:p>
          <w:p w14:paraId="754FEBE7" w14:textId="05F385DF" w:rsidR="001F4E6D" w:rsidRPr="006E1507" w:rsidRDefault="00D9580E" w:rsidP="006E1507">
            <w:pPr>
              <w:pStyle w:val="ListBullet"/>
              <w:contextualSpacing w:val="0"/>
            </w:pPr>
            <w:r>
              <w:rPr>
                <w:rFonts w:eastAsia="Times New Roman"/>
                <w:color w:val="000000"/>
                <w:lang w:val="fr-FR"/>
              </w:rPr>
              <w:t>Sports</w:t>
            </w:r>
          </w:p>
        </w:tc>
        <w:tc>
          <w:tcPr>
            <w:tcW w:w="4680" w:type="dxa"/>
            <w:tcMar>
              <w:left w:w="360" w:type="dxa"/>
            </w:tcMar>
          </w:tcPr>
          <w:p w14:paraId="161A02E5" w14:textId="64A70760" w:rsidR="003A0632" w:rsidRPr="006E1507" w:rsidRDefault="00D9580E" w:rsidP="006E1507">
            <w:pPr>
              <w:pStyle w:val="ListBullet"/>
              <w:contextualSpacing w:val="0"/>
            </w:pPr>
            <w:r>
              <w:rPr>
                <w:rFonts w:eastAsia="Times New Roman"/>
                <w:color w:val="000000"/>
                <w:lang w:val="fr-FR"/>
              </w:rPr>
              <w:t>Aime parler aux personnes</w:t>
            </w:r>
          </w:p>
          <w:p w14:paraId="7EEDB5F9" w14:textId="7E8839F9" w:rsidR="001E3120" w:rsidRPr="006E1507" w:rsidRDefault="001E3120" w:rsidP="00D9580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006B06CD" w14:textId="3CED4CB9" w:rsidR="001E3120" w:rsidRPr="006E1507" w:rsidRDefault="001E3120" w:rsidP="00D9580E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863480D" w14:textId="77777777" w:rsidR="00D9580E" w:rsidRDefault="00D9580E" w:rsidP="00D9580E">
      <w:pPr>
        <w:pStyle w:val="Heading1"/>
      </w:pPr>
      <w:r>
        <w:t>Activités parascolaires</w:t>
      </w:r>
    </w:p>
    <w:p w14:paraId="3A29F52A" w14:textId="5D2E68CD" w:rsidR="00AD782D" w:rsidRPr="00CF1A49" w:rsidRDefault="00AD782D" w:rsidP="0062312F">
      <w:pPr>
        <w:pStyle w:val="Heading1"/>
      </w:pPr>
    </w:p>
    <w:p w14:paraId="6E0EDA16" w14:textId="77777777" w:rsidR="00D9580E" w:rsidRDefault="00D9580E" w:rsidP="00D9580E">
      <w:pPr>
        <w:pStyle w:val="ListParagraph"/>
        <w:numPr>
          <w:ilvl w:val="0"/>
          <w:numId w:val="15"/>
        </w:numPr>
        <w:rPr>
          <w:rStyle w:val="SubtleReference"/>
        </w:rPr>
      </w:pPr>
      <w:r w:rsidRPr="00D9580E">
        <w:rPr>
          <w:rStyle w:val="SubtleReference"/>
        </w:rPr>
        <w:t>Sports divers</w:t>
      </w:r>
    </w:p>
    <w:p w14:paraId="76AF0DC8" w14:textId="5F175630" w:rsidR="00B51D1B" w:rsidRDefault="00D9580E" w:rsidP="00D9580E">
      <w:pPr>
        <w:pStyle w:val="ListParagraph"/>
        <w:numPr>
          <w:ilvl w:val="0"/>
          <w:numId w:val="15"/>
        </w:numPr>
        <w:rPr>
          <w:rStyle w:val="SubtleReference"/>
        </w:rPr>
      </w:pPr>
      <w:proofErr w:type="spellStart"/>
      <w:r w:rsidRPr="00D9580E">
        <w:rPr>
          <w:rStyle w:val="SubtleReference"/>
        </w:rPr>
        <w:t>Programme</w:t>
      </w:r>
      <w:proofErr w:type="spellEnd"/>
      <w:r w:rsidRPr="00D9580E">
        <w:rPr>
          <w:rStyle w:val="SubtleReference"/>
        </w:rPr>
        <w:t xml:space="preserve"> de </w:t>
      </w:r>
      <w:proofErr w:type="gramStart"/>
      <w:r w:rsidRPr="00D9580E">
        <w:rPr>
          <w:rStyle w:val="SubtleReference"/>
        </w:rPr>
        <w:t>leadership  «</w:t>
      </w:r>
      <w:proofErr w:type="gramEnd"/>
      <w:r w:rsidRPr="00D9580E">
        <w:rPr>
          <w:rStyle w:val="SubtleReference"/>
        </w:rPr>
        <w:t> Prefect, »</w:t>
      </w:r>
    </w:p>
    <w:p w14:paraId="1D524D1A" w14:textId="2010D40A" w:rsidR="00D9580E" w:rsidRDefault="00D9580E" w:rsidP="00D9580E">
      <w:pPr>
        <w:rPr>
          <w:rStyle w:val="SubtleReference"/>
        </w:rPr>
      </w:pPr>
    </w:p>
    <w:p w14:paraId="28AD17D9" w14:textId="59D4B2AF" w:rsidR="00D9580E" w:rsidRDefault="00D9580E" w:rsidP="00D9580E">
      <w:pPr>
        <w:pStyle w:val="Heading1"/>
        <w:rPr>
          <w:rStyle w:val="SubtleReference"/>
          <w:b/>
          <w:smallCaps w:val="0"/>
          <w:color w:val="262626" w:themeColor="text1" w:themeTint="D9"/>
        </w:rPr>
      </w:pPr>
    </w:p>
    <w:p w14:paraId="4FD7D79A" w14:textId="7E65C9A4" w:rsidR="00D9580E" w:rsidRDefault="00D9580E" w:rsidP="00D9580E">
      <w:pPr>
        <w:pStyle w:val="Heading1"/>
        <w:rPr>
          <w:rStyle w:val="SubtleReference"/>
          <w:b/>
          <w:smallCaps w:val="0"/>
          <w:color w:val="262626" w:themeColor="text1" w:themeTint="D9"/>
        </w:rPr>
      </w:pPr>
      <w:r>
        <w:rPr>
          <w:rStyle w:val="SubtleReference"/>
          <w:b/>
          <w:smallCaps w:val="0"/>
          <w:color w:val="262626" w:themeColor="text1" w:themeTint="D9"/>
        </w:rPr>
        <w:t>Langues</w:t>
      </w:r>
    </w:p>
    <w:p w14:paraId="5C21D7E4" w14:textId="19642464" w:rsidR="00D9580E" w:rsidRPr="00D9580E" w:rsidRDefault="00D9580E" w:rsidP="00D9580E">
      <w:pPr>
        <w:pStyle w:val="ListParagraph"/>
        <w:numPr>
          <w:ilvl w:val="0"/>
          <w:numId w:val="16"/>
        </w:numPr>
        <w:textAlignment w:val="top"/>
        <w:rPr>
          <w:rStyle w:val="SubtleReference"/>
        </w:rPr>
      </w:pPr>
      <w:r w:rsidRPr="00D9580E">
        <w:rPr>
          <w:rStyle w:val="SubtleReference"/>
          <w:lang w:val="fr-FR"/>
        </w:rPr>
        <w:t>Anglais - écrit et oral</w:t>
      </w:r>
    </w:p>
    <w:p w14:paraId="16131A5A" w14:textId="09033C02" w:rsidR="00D9580E" w:rsidRPr="00D9580E" w:rsidRDefault="00D9580E" w:rsidP="00D9580E">
      <w:pPr>
        <w:pStyle w:val="ListParagraph"/>
        <w:numPr>
          <w:ilvl w:val="0"/>
          <w:numId w:val="16"/>
        </w:numPr>
        <w:textAlignment w:val="top"/>
        <w:rPr>
          <w:rStyle w:val="SubtleReference"/>
        </w:rPr>
      </w:pPr>
      <w:r w:rsidRPr="00D9580E">
        <w:rPr>
          <w:rStyle w:val="SubtleReference"/>
          <w:lang w:val="fr-FR"/>
        </w:rPr>
        <w:t>Français - écrit et oral</w:t>
      </w:r>
    </w:p>
    <w:p w14:paraId="21F59CD4" w14:textId="05D17E55" w:rsidR="00D9580E" w:rsidRDefault="00D9580E" w:rsidP="00D9580E">
      <w:pPr>
        <w:pStyle w:val="Heading1"/>
        <w:rPr>
          <w:rStyle w:val="SubtleReference"/>
        </w:rPr>
      </w:pPr>
    </w:p>
    <w:p w14:paraId="223D40E5" w14:textId="63CFC531" w:rsidR="00D9580E" w:rsidRDefault="00D9580E" w:rsidP="00D9580E">
      <w:pPr>
        <w:pStyle w:val="Heading1"/>
        <w:rPr>
          <w:rFonts w:eastAsia="Times New Roman"/>
          <w:lang w:val="fr-FR"/>
        </w:rPr>
      </w:pPr>
      <w:r w:rsidRPr="00FB2F18">
        <w:rPr>
          <w:rFonts w:eastAsia="Times New Roman"/>
          <w:lang w:val="fr-FR"/>
        </w:rPr>
        <w:t>Références</w:t>
      </w:r>
    </w:p>
    <w:p w14:paraId="34CCD453" w14:textId="30FA40BB" w:rsidR="00D9580E" w:rsidRDefault="00D9580E" w:rsidP="00D9580E">
      <w:pPr>
        <w:pStyle w:val="Heading1"/>
        <w:rPr>
          <w:rFonts w:eastAsia="Times New Roman"/>
          <w:lang w:val="fr-FR"/>
        </w:rPr>
      </w:pPr>
    </w:p>
    <w:p w14:paraId="4095BDAC" w14:textId="77777777" w:rsidR="00D9580E" w:rsidRPr="00D9580E" w:rsidRDefault="00D9580E" w:rsidP="00D9580E">
      <w:pPr>
        <w:textAlignment w:val="top"/>
        <w:rPr>
          <w:rStyle w:val="SubtleReference"/>
        </w:rPr>
      </w:pPr>
      <w:r w:rsidRPr="00D9580E">
        <w:rPr>
          <w:rStyle w:val="SubtleReference"/>
        </w:rPr>
        <w:t xml:space="preserve">Disponible sur </w:t>
      </w:r>
      <w:proofErr w:type="spellStart"/>
      <w:r w:rsidRPr="00D9580E">
        <w:rPr>
          <w:rStyle w:val="SubtleReference"/>
        </w:rPr>
        <w:t>demande</w:t>
      </w:r>
      <w:proofErr w:type="spellEnd"/>
    </w:p>
    <w:p w14:paraId="0B9211D7" w14:textId="77777777" w:rsidR="00D9580E" w:rsidRPr="00D9580E" w:rsidRDefault="00D9580E" w:rsidP="00D9580E">
      <w:pPr>
        <w:pStyle w:val="Heading1"/>
        <w:rPr>
          <w:rStyle w:val="SubtleReference"/>
        </w:rPr>
      </w:pPr>
    </w:p>
    <w:p w14:paraId="50E83F92" w14:textId="77777777" w:rsidR="00D9580E" w:rsidRPr="00D9580E" w:rsidRDefault="00D9580E" w:rsidP="00D9580E">
      <w:pPr>
        <w:pStyle w:val="Heading1"/>
        <w:rPr>
          <w:rStyle w:val="SubtleReference"/>
          <w:b/>
          <w:smallCaps w:val="0"/>
          <w:color w:val="262626" w:themeColor="text1" w:themeTint="D9"/>
        </w:rPr>
      </w:pPr>
    </w:p>
    <w:sectPr w:rsidR="00D9580E" w:rsidRPr="00D9580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9E150" w14:textId="77777777" w:rsidR="00AA5255" w:rsidRDefault="00AA5255" w:rsidP="0068194B">
      <w:r>
        <w:separator/>
      </w:r>
    </w:p>
    <w:p w14:paraId="76B569B4" w14:textId="77777777" w:rsidR="00AA5255" w:rsidRDefault="00AA5255"/>
    <w:p w14:paraId="28A5236D" w14:textId="77777777" w:rsidR="00AA5255" w:rsidRDefault="00AA5255"/>
  </w:endnote>
  <w:endnote w:type="continuationSeparator" w:id="0">
    <w:p w14:paraId="3B36E81A" w14:textId="77777777" w:rsidR="00AA5255" w:rsidRDefault="00AA5255" w:rsidP="0068194B">
      <w:r>
        <w:continuationSeparator/>
      </w:r>
    </w:p>
    <w:p w14:paraId="4472FE98" w14:textId="77777777" w:rsidR="00AA5255" w:rsidRDefault="00AA5255"/>
    <w:p w14:paraId="0A9DDC32" w14:textId="77777777" w:rsidR="00AA5255" w:rsidRDefault="00AA5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BAC4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D1BC" w14:textId="77777777" w:rsidR="00AA5255" w:rsidRDefault="00AA5255" w:rsidP="0068194B">
      <w:r>
        <w:separator/>
      </w:r>
    </w:p>
    <w:p w14:paraId="5527FD2D" w14:textId="77777777" w:rsidR="00AA5255" w:rsidRDefault="00AA5255"/>
    <w:p w14:paraId="7A28860E" w14:textId="77777777" w:rsidR="00AA5255" w:rsidRDefault="00AA5255"/>
  </w:footnote>
  <w:footnote w:type="continuationSeparator" w:id="0">
    <w:p w14:paraId="79B34E87" w14:textId="77777777" w:rsidR="00AA5255" w:rsidRDefault="00AA5255" w:rsidP="0068194B">
      <w:r>
        <w:continuationSeparator/>
      </w:r>
    </w:p>
    <w:p w14:paraId="6ED87EA9" w14:textId="77777777" w:rsidR="00AA5255" w:rsidRDefault="00AA5255"/>
    <w:p w14:paraId="02800FB6" w14:textId="77777777" w:rsidR="00AA5255" w:rsidRDefault="00AA52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45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E6488A" wp14:editId="7679AD5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B75EA2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752884"/>
    <w:multiLevelType w:val="hybridMultilevel"/>
    <w:tmpl w:val="1BA4C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383578"/>
    <w:multiLevelType w:val="hybridMultilevel"/>
    <w:tmpl w:val="F9D27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B0884"/>
    <w:multiLevelType w:val="hybridMultilevel"/>
    <w:tmpl w:val="D5E2E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8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0BE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51D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255"/>
    <w:rsid w:val="00AB32F8"/>
    <w:rsid w:val="00AB610B"/>
    <w:rsid w:val="00AD360E"/>
    <w:rsid w:val="00AD40FB"/>
    <w:rsid w:val="00AD782D"/>
    <w:rsid w:val="00AE082B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9580E"/>
    <w:rsid w:val="00DA0C8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5978"/>
    <w:rsid w:val="00F130DD"/>
    <w:rsid w:val="00F24884"/>
    <w:rsid w:val="00F476C4"/>
    <w:rsid w:val="00F61DF9"/>
    <w:rsid w:val="00F81960"/>
    <w:rsid w:val="00F8769D"/>
    <w:rsid w:val="00F87831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1248"/>
  <w15:chartTrackingRefBased/>
  <w15:docId w15:val="{473563D9-909D-4DC7-B439-7E5CE25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un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BE3477E4E47CBBE4DFBE4316D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C71C6-0464-4E4E-B6F4-888506A87F26}"/>
      </w:docPartPr>
      <w:docPartBody>
        <w:p w:rsidR="00C135B5" w:rsidRDefault="000D456B">
          <w:pPr>
            <w:pStyle w:val="A07BE3477E4E47CBBE4DFBE4316D0684"/>
          </w:pPr>
          <w:r w:rsidRPr="00CF1A49">
            <w:t>·</w:t>
          </w:r>
        </w:p>
      </w:docPartBody>
    </w:docPart>
    <w:docPart>
      <w:docPartPr>
        <w:name w:val="8D47BAB1C3944A7B93A01E0B2B4B5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559B-BEBE-4363-89F0-4C0BFDEA4B81}"/>
      </w:docPartPr>
      <w:docPartBody>
        <w:p w:rsidR="00C135B5" w:rsidRDefault="000D456B">
          <w:pPr>
            <w:pStyle w:val="8D47BAB1C3944A7B93A01E0B2B4B5806"/>
          </w:pPr>
          <w:r w:rsidRPr="00CF1A49">
            <w:t>·</w:t>
          </w:r>
        </w:p>
      </w:docPartBody>
    </w:docPart>
    <w:docPart>
      <w:docPartPr>
        <w:name w:val="33000947682C4BE6AB74D42C44B1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0328-EF08-4DC7-BF1C-9B05D513F114}"/>
      </w:docPartPr>
      <w:docPartBody>
        <w:p w:rsidR="00C135B5" w:rsidRDefault="000D456B">
          <w:pPr>
            <w:pStyle w:val="33000947682C4BE6AB74D42C44B18AE1"/>
          </w:pPr>
          <w:r w:rsidRPr="00CF1A49">
            <w:t>Experience</w:t>
          </w:r>
        </w:p>
      </w:docPartBody>
    </w:docPart>
    <w:docPart>
      <w:docPartPr>
        <w:name w:val="FD105C818D594A4F9EB7FA025D968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C9B0-17CA-405A-BB9D-DE3E3EDA3C52}"/>
      </w:docPartPr>
      <w:docPartBody>
        <w:p w:rsidR="00C135B5" w:rsidRDefault="000D456B">
          <w:pPr>
            <w:pStyle w:val="FD105C818D594A4F9EB7FA025D96895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6B"/>
    <w:rsid w:val="000D456B"/>
    <w:rsid w:val="001478B3"/>
    <w:rsid w:val="00C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343324B71427CA47DA6E7FE84FC74">
    <w:name w:val="99C343324B71427CA47DA6E7FE84FC7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0F9D3B6694A493A8D2D3703CDCF6EE4">
    <w:name w:val="40F9D3B6694A493A8D2D3703CDCF6EE4"/>
  </w:style>
  <w:style w:type="paragraph" w:customStyle="1" w:styleId="FB89003779C0425DA6F7BCF814952BD0">
    <w:name w:val="FB89003779C0425DA6F7BCF814952BD0"/>
  </w:style>
  <w:style w:type="paragraph" w:customStyle="1" w:styleId="A07BE3477E4E47CBBE4DFBE4316D0684">
    <w:name w:val="A07BE3477E4E47CBBE4DFBE4316D0684"/>
  </w:style>
  <w:style w:type="paragraph" w:customStyle="1" w:styleId="C94BCED66427464281F6167796B2A700">
    <w:name w:val="C94BCED66427464281F6167796B2A700"/>
  </w:style>
  <w:style w:type="paragraph" w:customStyle="1" w:styleId="72787B64998C4311A464A11C52EB6F8C">
    <w:name w:val="72787B64998C4311A464A11C52EB6F8C"/>
  </w:style>
  <w:style w:type="paragraph" w:customStyle="1" w:styleId="8D47BAB1C3944A7B93A01E0B2B4B5806">
    <w:name w:val="8D47BAB1C3944A7B93A01E0B2B4B5806"/>
  </w:style>
  <w:style w:type="paragraph" w:customStyle="1" w:styleId="1CC97E0A822640209E5E1A04313E47CA">
    <w:name w:val="1CC97E0A822640209E5E1A04313E47CA"/>
  </w:style>
  <w:style w:type="paragraph" w:customStyle="1" w:styleId="7F4E11D3935D41DA96B269565260F116">
    <w:name w:val="7F4E11D3935D41DA96B269565260F116"/>
  </w:style>
  <w:style w:type="paragraph" w:customStyle="1" w:styleId="CBBF1B95F87148B2B35A2DEF9759C85B">
    <w:name w:val="CBBF1B95F87148B2B35A2DEF9759C85B"/>
  </w:style>
  <w:style w:type="paragraph" w:customStyle="1" w:styleId="F1265E33EBA241D8AE048DD5C0450A77">
    <w:name w:val="F1265E33EBA241D8AE048DD5C0450A77"/>
  </w:style>
  <w:style w:type="paragraph" w:customStyle="1" w:styleId="33000947682C4BE6AB74D42C44B18AE1">
    <w:name w:val="33000947682C4BE6AB74D42C44B18AE1"/>
  </w:style>
  <w:style w:type="paragraph" w:customStyle="1" w:styleId="30D2D3CA3F994B6982D7E9E4E4A43D35">
    <w:name w:val="30D2D3CA3F994B6982D7E9E4E4A43D35"/>
  </w:style>
  <w:style w:type="paragraph" w:customStyle="1" w:styleId="B9AB551F443A417781F620271C8E6AF4">
    <w:name w:val="B9AB551F443A417781F620271C8E6AF4"/>
  </w:style>
  <w:style w:type="paragraph" w:customStyle="1" w:styleId="E84B9CFB68F641BF80E2A931C8978315">
    <w:name w:val="E84B9CFB68F641BF80E2A931C897831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379DE0EE79A4D74BDAA95BCD7C69DA5">
    <w:name w:val="3379DE0EE79A4D74BDAA95BCD7C69DA5"/>
  </w:style>
  <w:style w:type="paragraph" w:customStyle="1" w:styleId="CA6CEEFD863A4617A4639385FE53E1A8">
    <w:name w:val="CA6CEEFD863A4617A4639385FE53E1A8"/>
  </w:style>
  <w:style w:type="paragraph" w:customStyle="1" w:styleId="7A08C98B4D3D49AA9F907FF3C85D8C99">
    <w:name w:val="7A08C98B4D3D49AA9F907FF3C85D8C99"/>
  </w:style>
  <w:style w:type="paragraph" w:customStyle="1" w:styleId="F9F44B20A7784C72955B54740BE56DDE">
    <w:name w:val="F9F44B20A7784C72955B54740BE56DDE"/>
  </w:style>
  <w:style w:type="paragraph" w:customStyle="1" w:styleId="4CCF9EE0374D4C52A19E7F2AD24902B5">
    <w:name w:val="4CCF9EE0374D4C52A19E7F2AD24902B5"/>
  </w:style>
  <w:style w:type="paragraph" w:customStyle="1" w:styleId="BA8A0A1279884C67892C466871BDB945">
    <w:name w:val="BA8A0A1279884C67892C466871BDB945"/>
  </w:style>
  <w:style w:type="paragraph" w:customStyle="1" w:styleId="C41BE3DC4BA64073993A862385B82B8F">
    <w:name w:val="C41BE3DC4BA64073993A862385B82B8F"/>
  </w:style>
  <w:style w:type="paragraph" w:customStyle="1" w:styleId="FD105C818D594A4F9EB7FA025D968954">
    <w:name w:val="FD105C818D594A4F9EB7FA025D968954"/>
  </w:style>
  <w:style w:type="paragraph" w:customStyle="1" w:styleId="665567A4EDC5448FA311E285F3D269B8">
    <w:name w:val="665567A4EDC5448FA311E285F3D269B8"/>
  </w:style>
  <w:style w:type="paragraph" w:customStyle="1" w:styleId="5E02D5C131554A63AB8F4ED1ADE418F0">
    <w:name w:val="5E02D5C131554A63AB8F4ED1ADE418F0"/>
  </w:style>
  <w:style w:type="paragraph" w:customStyle="1" w:styleId="36333C274EB24632874BC09163F957C6">
    <w:name w:val="36333C274EB24632874BC09163F957C6"/>
  </w:style>
  <w:style w:type="paragraph" w:customStyle="1" w:styleId="3E8026D0973A4E47AD22AAAE98127BF2">
    <w:name w:val="3E8026D0973A4E47AD22AAAE98127BF2"/>
  </w:style>
  <w:style w:type="paragraph" w:customStyle="1" w:styleId="E735983B75F54A37A01B1F2CD0492669">
    <w:name w:val="E735983B75F54A37A01B1F2CD0492669"/>
  </w:style>
  <w:style w:type="paragraph" w:customStyle="1" w:styleId="B5086089C1C64D4B85AF067FF6476CFF">
    <w:name w:val="B5086089C1C64D4B85AF067FF6476CFF"/>
  </w:style>
  <w:style w:type="paragraph" w:customStyle="1" w:styleId="74781F87C99741DD9A39AC4A5DBA5120">
    <w:name w:val="74781F87C99741DD9A39AC4A5DBA5120"/>
  </w:style>
  <w:style w:type="paragraph" w:customStyle="1" w:styleId="95B02F271F704775B4777E96502E8EC3">
    <w:name w:val="95B02F271F704775B4777E96502E8EC3"/>
  </w:style>
  <w:style w:type="paragraph" w:customStyle="1" w:styleId="1170429E9CE0495A8250AFD6853EF129">
    <w:name w:val="1170429E9CE0495A8250AFD6853EF129"/>
  </w:style>
  <w:style w:type="paragraph" w:customStyle="1" w:styleId="CD53A92E7B3649CFA8FE627748EA0BB5">
    <w:name w:val="CD53A92E7B3649CFA8FE627748EA0BB5"/>
  </w:style>
  <w:style w:type="paragraph" w:customStyle="1" w:styleId="83AD18CEF4C846E694BA909D65065169">
    <w:name w:val="83AD18CEF4C846E694BA909D65065169"/>
  </w:style>
  <w:style w:type="paragraph" w:customStyle="1" w:styleId="04CFD48284D94550B64B74CF2FAF9BAF">
    <w:name w:val="04CFD48284D94550B64B74CF2FAF9BAF"/>
  </w:style>
  <w:style w:type="paragraph" w:customStyle="1" w:styleId="4A2D315CE5C544D6AE77BBB07695514A">
    <w:name w:val="4A2D315CE5C544D6AE77BBB07695514A"/>
  </w:style>
  <w:style w:type="paragraph" w:customStyle="1" w:styleId="301EEEC7966949D78DCE29580187E0B4">
    <w:name w:val="301EEEC7966949D78DCE29580187E0B4"/>
  </w:style>
  <w:style w:type="paragraph" w:customStyle="1" w:styleId="D82824FCD3EF4CD9900E69B4D1325462">
    <w:name w:val="D82824FCD3EF4CD9900E69B4D1325462"/>
  </w:style>
  <w:style w:type="paragraph" w:customStyle="1" w:styleId="84AC2D00D6AB41DDB97DDCEA07D0D5AD">
    <w:name w:val="84AC2D00D6AB41DDB97DDCEA07D0D5AD"/>
  </w:style>
  <w:style w:type="paragraph" w:customStyle="1" w:styleId="041427FD06EC4B0C897C3161BBBD58EB">
    <w:name w:val="041427FD06EC4B0C897C3161BBBD58EB"/>
  </w:style>
  <w:style w:type="paragraph" w:customStyle="1" w:styleId="D615902C15E348F7B4CBDB6399F85AD6">
    <w:name w:val="D615902C15E348F7B4CBDB6399F85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 sobers</cp:lastModifiedBy>
  <cp:revision>2</cp:revision>
  <dcterms:created xsi:type="dcterms:W3CDTF">2020-04-20T19:06:00Z</dcterms:created>
  <dcterms:modified xsi:type="dcterms:W3CDTF">2020-04-20T19:06:00Z</dcterms:modified>
  <cp:category/>
</cp:coreProperties>
</file>